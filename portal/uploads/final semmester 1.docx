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06" w:rsidRDefault="00932806">
      <w:pPr>
        <w:rPr>
          <w:b/>
        </w:rPr>
      </w:pPr>
      <w:r>
        <w:rPr>
          <w:b/>
        </w:rPr>
        <w:t>115</w:t>
      </w:r>
    </w:p>
    <w:p w:rsidR="00E94641" w:rsidRDefault="00932806">
      <w:r w:rsidRPr="00932806">
        <w:rPr>
          <w:b/>
        </w:rPr>
        <w:t>5 stages of waterfall:</w:t>
      </w:r>
      <w:r>
        <w:t xml:space="preserve"> Requirements, design, implementation, verification, maintenance </w:t>
      </w:r>
    </w:p>
    <w:p w:rsidR="00932806" w:rsidRDefault="00932806">
      <w:r w:rsidRPr="00932806">
        <w:rPr>
          <w:b/>
        </w:rPr>
        <w:t>Roles of waterfall:</w:t>
      </w:r>
      <w:r>
        <w:t xml:space="preserve"> project manager(All), client(requirements), developer(implementation, maintenance), designer(design), architect(design), quality assurance(verification), Business Analyst(requirements, verification) </w:t>
      </w:r>
    </w:p>
    <w:p w:rsidR="00932806" w:rsidRDefault="00932806"/>
    <w:p w:rsidR="00932806" w:rsidRDefault="00932806">
      <w:r w:rsidRPr="00932806">
        <w:rPr>
          <w:b/>
        </w:rPr>
        <w:t>Agile steps:</w:t>
      </w:r>
      <w:r>
        <w:t xml:space="preserve"> Requirements, Test, design, implementation, maintenance</w:t>
      </w:r>
    </w:p>
    <w:p w:rsidR="00932806" w:rsidRDefault="00932806">
      <w:r w:rsidRPr="00932806">
        <w:rPr>
          <w:b/>
        </w:rPr>
        <w:t>Roles of Agile:</w:t>
      </w:r>
      <w:r>
        <w:t xml:space="preserve"> Product Owner, Project Manager, Everyone Else(everyone is involved with all)</w:t>
      </w:r>
    </w:p>
    <w:p w:rsidR="00932806" w:rsidRDefault="00932806"/>
    <w:p w:rsidR="00932806" w:rsidRDefault="00932806">
      <w:r w:rsidRPr="00932806">
        <w:rPr>
          <w:b/>
        </w:rPr>
        <w:t>Sprin</w:t>
      </w:r>
      <w:r>
        <w:rPr>
          <w:b/>
        </w:rPr>
        <w:t>t</w:t>
      </w:r>
      <w:r w:rsidRPr="00932806">
        <w:rPr>
          <w:b/>
        </w:rPr>
        <w:t>/iteration</w:t>
      </w:r>
      <w:r>
        <w:t>: Predefined amount of time to work on a portion of the project.</w:t>
      </w:r>
    </w:p>
    <w:p w:rsidR="00932806" w:rsidRDefault="00932806">
      <w:r>
        <w:t xml:space="preserve">Kanban: </w:t>
      </w:r>
    </w:p>
    <w:p w:rsidR="00932806" w:rsidRDefault="00932806">
      <w:r>
        <w:t>Backlog:</w:t>
      </w:r>
    </w:p>
    <w:p w:rsidR="00932806" w:rsidRDefault="00932806">
      <w:r>
        <w:t>User Story:</w:t>
      </w:r>
      <w:r w:rsidR="00BB6D54">
        <w:t xml:space="preserve"> </w:t>
      </w:r>
    </w:p>
    <w:p w:rsidR="00932806" w:rsidRDefault="00932806">
      <w:r>
        <w:t xml:space="preserve">Burndown+velocity: </w:t>
      </w:r>
      <w:bookmarkStart w:id="0" w:name="_GoBack"/>
      <w:bookmarkEnd w:id="0"/>
    </w:p>
    <w:p w:rsidR="00932806" w:rsidRDefault="00932806">
      <w:r w:rsidRPr="00932806">
        <w:rPr>
          <w:b/>
        </w:rPr>
        <w:t>Estimation (points vs Ideal days):</w:t>
      </w:r>
      <w:r>
        <w:t xml:space="preserve"> point (1,2,3,4,5,8) 2 ideal days &gt; 16hrs of work &gt; 4 real hrs. = 4 real days</w:t>
      </w:r>
    </w:p>
    <w:p w:rsidR="00932806" w:rsidRDefault="00932806"/>
    <w:p w:rsidR="00932806" w:rsidRPr="00932806" w:rsidRDefault="00932806">
      <w:pPr>
        <w:rPr>
          <w:b/>
        </w:rPr>
      </w:pPr>
      <w:r w:rsidRPr="00932806">
        <w:rPr>
          <w:b/>
        </w:rPr>
        <w:t>110 JavaScript</w:t>
      </w:r>
    </w:p>
    <w:p w:rsidR="00932806" w:rsidRDefault="00932806">
      <w:r w:rsidRPr="00932806">
        <w:rPr>
          <w:b/>
        </w:rPr>
        <w:t>Numerical operators</w:t>
      </w:r>
      <w:r>
        <w:t>: +, -, *, /, %</w:t>
      </w:r>
    </w:p>
    <w:p w:rsidR="00932806" w:rsidRDefault="00932806">
      <w:r w:rsidRPr="00932806">
        <w:rPr>
          <w:b/>
        </w:rPr>
        <w:t>Numerical comparison:</w:t>
      </w:r>
      <w:r>
        <w:t xml:space="preserve"> ==, === (no type coercion), &gt;, &lt;, &lt;=, &gt;=</w:t>
      </w:r>
      <w:proofErr w:type="gramStart"/>
      <w:r>
        <w:t>, !</w:t>
      </w:r>
      <w:proofErr w:type="gramEnd"/>
      <w:r>
        <w:t>=, !==</w:t>
      </w:r>
      <w:r>
        <w:br/>
      </w:r>
      <w:r w:rsidRPr="00932806">
        <w:rPr>
          <w:b/>
        </w:rPr>
        <w:t>Logical operators</w:t>
      </w:r>
      <w:r>
        <w:t>: &amp;&amp;, ||, !</w:t>
      </w:r>
    </w:p>
    <w:p w:rsidR="00932806" w:rsidRDefault="00932806">
      <w:r w:rsidRPr="00932806">
        <w:rPr>
          <w:b/>
        </w:rPr>
        <w:t>typeOf:</w:t>
      </w:r>
      <w:r>
        <w:t xml:space="preserve"> typeOf 2 //&gt; “number”</w:t>
      </w:r>
    </w:p>
    <w:p w:rsidR="00932806" w:rsidRDefault="00932806">
      <w:r w:rsidRPr="00932806">
        <w:rPr>
          <w:b/>
        </w:rPr>
        <w:lastRenderedPageBreak/>
        <w:t xml:space="preserve">Four types of testing: </w:t>
      </w:r>
      <w:r>
        <w:t>End to End (bot that works through workflow process), static (linter), unit (take unit of code and make sure it works), integration (two blocks of code fitting together)</w:t>
      </w:r>
    </w:p>
    <w:p w:rsidR="00932806" w:rsidRDefault="00932806">
      <w:r w:rsidRPr="00932806">
        <w:rPr>
          <w:b/>
        </w:rPr>
        <w:t>Testing pyramid:</w:t>
      </w:r>
      <w:r>
        <w:t xml:space="preserve"> static(base)integration(middle)end to end(top)</w:t>
      </w:r>
    </w:p>
    <w:p w:rsidR="00932806" w:rsidRDefault="00932806"/>
    <w:p w:rsidR="00932806" w:rsidRDefault="00932806">
      <w:r>
        <w:t xml:space="preserve"> </w:t>
      </w:r>
    </w:p>
    <w:p w:rsidR="00932806" w:rsidRDefault="00932806"/>
    <w:p w:rsidR="00932806" w:rsidRDefault="00932806"/>
    <w:p w:rsidR="00932806" w:rsidRDefault="00932806"/>
    <w:sectPr w:rsidR="0093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06"/>
    <w:rsid w:val="000005E5"/>
    <w:rsid w:val="00442B3C"/>
    <w:rsid w:val="00932806"/>
    <w:rsid w:val="00BB6D54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5E1F"/>
  <w15:chartTrackingRefBased/>
  <w15:docId w15:val="{2E5C2667-D3F1-934A-9A9B-841720BE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setuser/Library/Containers/com.microsoft.Word/Data/Library/Application%20Support/Microsoft/Office/16.0/DTS/Search/%7b5C80C096-95D6-684D-A916-CED6FCB98634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105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Witman</cp:lastModifiedBy>
  <cp:revision>2</cp:revision>
  <dcterms:created xsi:type="dcterms:W3CDTF">2018-12-12T17:51:00Z</dcterms:created>
  <dcterms:modified xsi:type="dcterms:W3CDTF">2018-12-14T14:30:00Z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